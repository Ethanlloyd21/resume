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E2EAF15" w14:textId="77777777" w:rsidTr="00D4584B">
        <w:trPr>
          <w:trHeight w:val="1073"/>
        </w:trPr>
        <w:tc>
          <w:tcPr>
            <w:tcW w:w="5008" w:type="dxa"/>
            <w:vAlign w:val="bottom"/>
          </w:tcPr>
          <w:bookmarkStart w:id="0" w:name="_Hlk45320097"/>
          <w:p w14:paraId="2F6A1E0A" w14:textId="22DA34CE" w:rsidR="00C84833" w:rsidRDefault="00FE57BA" w:rsidP="00AD5A96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0FDDB1ACC3DE49CE8A894842B2CB817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D5A96">
                  <w:t>Lloyd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BB0C1352E3E54569B344785E73599B4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D5A96">
                  <w:t>Marcelino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57672B2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50F2E2B" w14:textId="23E19165" w:rsidR="004E2970" w:rsidRPr="00907E49" w:rsidRDefault="00FE57BA" w:rsidP="00AD5A96">
                  <w:pPr>
                    <w:pStyle w:val="ContactInfo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Enter address:"/>
                      <w:tag w:val="Enter address:"/>
                      <w:id w:val="966779368"/>
                      <w:placeholder>
                        <w:docPart w:val="9F07283B4D5F45049F37A4A50DFD62B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2464B3">
                        <w:rPr>
                          <w:sz w:val="18"/>
                          <w:szCs w:val="18"/>
                        </w:rPr>
                        <w:t>Seattle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, WA.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26AD482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A5DB09D" wp14:editId="674D49A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45031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80ACF0" w14:textId="77777777" w:rsidTr="00972024">
              <w:sdt>
                <w:sdtPr>
                  <w:rPr>
                    <w:sz w:val="18"/>
                    <w:szCs w:val="18"/>
                  </w:rPr>
                  <w:alias w:val="Enter phone:"/>
                  <w:tag w:val="Enter phone:"/>
                  <w:id w:val="-1849400302"/>
                  <w:placeholder>
                    <w:docPart w:val="EFB4DB1987904A92B2D9CE5BB71784C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BEEA221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(619) 808-4736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CCE903F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1B107F77" wp14:editId="62F6B73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B9F22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5DC864A" w14:textId="77777777" w:rsidTr="00972024">
              <w:sdt>
                <w:sdtPr>
                  <w:rPr>
                    <w:sz w:val="18"/>
                    <w:szCs w:val="18"/>
                  </w:rPr>
                  <w:alias w:val="Enter email:"/>
                  <w:tag w:val="Enter email:"/>
                  <w:id w:val="-675184368"/>
                  <w:placeholder>
                    <w:docPart w:val="D5283AD4D6054276A68F0C3C287A14BE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327723F8" w14:textId="77777777" w:rsidR="00932D92" w:rsidRPr="00907E49" w:rsidRDefault="00AD5A96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lloydmarcelino@gmail.com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FAB9E16" w14:textId="77777777" w:rsidR="00932D92" w:rsidRPr="00907E49" w:rsidRDefault="007307A3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2DE0BC83" wp14:editId="21ACB22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5B2C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93A2FC1" w14:textId="77777777" w:rsidTr="00972024"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764AB87D7BA49DAB46CF846EE8DBE0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818859F" w14:textId="259B2329" w:rsidR="00932D92" w:rsidRPr="00907E49" w:rsidRDefault="00D126FA" w:rsidP="00434B9C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434B9C" w:rsidRPr="00907E49">
                        <w:rPr>
                          <w:sz w:val="18"/>
                          <w:szCs w:val="18"/>
                        </w:rPr>
                        <w:t>inkedin.com/in/lloydmarcelino619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FCAFC33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793B3D5C" wp14:editId="70ADDF4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88A7E2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A300866" w14:textId="77777777" w:rsidTr="00972024">
              <w:sdt>
                <w:sdtPr>
                  <w:rPr>
                    <w:sz w:val="18"/>
                    <w:szCs w:val="18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70E2924F1004D458FFC1088B9DAF4B6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2846E970" w14:textId="0B29E577" w:rsidR="00932D92" w:rsidRPr="00907E49" w:rsidRDefault="00D126FA" w:rsidP="00AD5A96">
                      <w:pPr>
                        <w:pStyle w:val="ContactInfo"/>
                        <w:rPr>
                          <w:sz w:val="18"/>
                          <w:szCs w:val="18"/>
                        </w:rPr>
                      </w:pPr>
                      <w:r w:rsidRPr="00907E49">
                        <w:rPr>
                          <w:sz w:val="18"/>
                          <w:szCs w:val="18"/>
                        </w:rPr>
                        <w:t>l</w:t>
                      </w:r>
                      <w:r w:rsidR="00AD5A96" w:rsidRPr="00907E49">
                        <w:rPr>
                          <w:sz w:val="18"/>
                          <w:szCs w:val="18"/>
                        </w:rPr>
                        <w:t>loydmarcelino.com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3763DDC" w14:textId="77777777" w:rsidR="00932D92" w:rsidRPr="00907E49" w:rsidRDefault="00932D92" w:rsidP="00932D92">
                  <w:pPr>
                    <w:pStyle w:val="Icons"/>
                    <w:rPr>
                      <w:sz w:val="18"/>
                      <w:szCs w:val="18"/>
                    </w:rPr>
                  </w:pPr>
                  <w:r w:rsidRPr="00907E49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 wp14:anchorId="595C173D" wp14:editId="3CF454A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F0548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FBF04FA" w14:textId="77777777" w:rsidR="00D92B95" w:rsidRDefault="00D92B95" w:rsidP="009D3336">
            <w:pPr>
              <w:pStyle w:val="Header"/>
            </w:pPr>
          </w:p>
        </w:tc>
      </w:tr>
    </w:tbl>
    <w:bookmarkEnd w:id="0"/>
    <w:p w14:paraId="044D3A2F" w14:textId="65E37FCD" w:rsidR="007F61AD" w:rsidRDefault="00AD5A96" w:rsidP="003A2C66">
      <w:pPr>
        <w:rPr>
          <w:sz w:val="18"/>
          <w:szCs w:val="18"/>
        </w:rPr>
      </w:pPr>
      <w:r w:rsidRPr="00907E49">
        <w:rPr>
          <w:sz w:val="18"/>
          <w:szCs w:val="18"/>
        </w:rPr>
        <w:t xml:space="preserve">Motivated, personable </w:t>
      </w:r>
      <w:r w:rsidR="00596DA8">
        <w:rPr>
          <w:sz w:val="18"/>
          <w:szCs w:val="18"/>
        </w:rPr>
        <w:t>Software</w:t>
      </w:r>
      <w:r w:rsidRPr="00907E49">
        <w:rPr>
          <w:sz w:val="18"/>
          <w:szCs w:val="18"/>
        </w:rPr>
        <w:t xml:space="preserve"> Developer who loves to learn and creatively solve problems. Seeking a position as a Full Stack Developer to further enhance organizational worth by leveraging my skills and knowledge in </w:t>
      </w:r>
      <w:r w:rsidR="00E67430">
        <w:rPr>
          <w:sz w:val="18"/>
          <w:szCs w:val="18"/>
        </w:rPr>
        <w:t>f</w:t>
      </w:r>
      <w:r w:rsidRPr="00907E49">
        <w:rPr>
          <w:sz w:val="18"/>
          <w:szCs w:val="18"/>
        </w:rPr>
        <w:t xml:space="preserve">ront-end and </w:t>
      </w:r>
      <w:r w:rsidR="00E67430">
        <w:rPr>
          <w:sz w:val="18"/>
          <w:szCs w:val="18"/>
        </w:rPr>
        <w:t>b</w:t>
      </w:r>
      <w:r w:rsidRPr="00907E49">
        <w:rPr>
          <w:sz w:val="18"/>
          <w:szCs w:val="18"/>
        </w:rPr>
        <w:t>ack-end development,</w:t>
      </w:r>
      <w:r w:rsidR="00686948" w:rsidRPr="00907E49">
        <w:rPr>
          <w:sz w:val="18"/>
          <w:szCs w:val="18"/>
        </w:rPr>
        <w:t xml:space="preserve"> </w:t>
      </w:r>
      <w:r w:rsidR="00E67430">
        <w:rPr>
          <w:sz w:val="18"/>
          <w:szCs w:val="18"/>
        </w:rPr>
        <w:t>r</w:t>
      </w:r>
      <w:r w:rsidR="00686948" w:rsidRPr="00907E49">
        <w:rPr>
          <w:sz w:val="18"/>
          <w:szCs w:val="18"/>
        </w:rPr>
        <w:t xml:space="preserve">esponsive frameworks,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 xml:space="preserve">esigning and maintaining </w:t>
      </w:r>
      <w:r w:rsidR="00E67430">
        <w:rPr>
          <w:sz w:val="18"/>
          <w:szCs w:val="18"/>
        </w:rPr>
        <w:t>d</w:t>
      </w:r>
      <w:r w:rsidRPr="00907E49">
        <w:rPr>
          <w:sz w:val="18"/>
          <w:szCs w:val="18"/>
        </w:rPr>
        <w:t>atabases t</w:t>
      </w:r>
      <w:r w:rsidR="003A2C66">
        <w:rPr>
          <w:sz w:val="18"/>
          <w:szCs w:val="18"/>
        </w:rPr>
        <w:t>o enhance the client experienc</w:t>
      </w:r>
      <w:r w:rsidR="005E6892">
        <w:rPr>
          <w:sz w:val="18"/>
          <w:szCs w:val="18"/>
        </w:rPr>
        <w:t>e.</w:t>
      </w:r>
    </w:p>
    <w:p w14:paraId="3A380F8B" w14:textId="282274CC" w:rsidR="002D3123" w:rsidRPr="002D3123" w:rsidRDefault="002D3123" w:rsidP="002D3123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76FF4" wp14:editId="373560AD">
                <wp:simplePos x="0" y="0"/>
                <wp:positionH relativeFrom="column">
                  <wp:posOffset>830580</wp:posOffset>
                </wp:positionH>
                <wp:positionV relativeFrom="paragraph">
                  <wp:posOffset>110490</wp:posOffset>
                </wp:positionV>
                <wp:extent cx="484632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55D4C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8.7pt" to="44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>SKILLS</w:t>
      </w:r>
    </w:p>
    <w:p w14:paraId="31DF30E8" w14:textId="77777777" w:rsidR="002D3123" w:rsidRPr="003A2C66" w:rsidRDefault="002D3123" w:rsidP="003A2C66">
      <w:pPr>
        <w:rPr>
          <w:sz w:val="18"/>
          <w:szCs w:val="18"/>
        </w:rPr>
        <w:sectPr w:rsidR="002D3123" w:rsidRPr="003A2C66" w:rsidSect="00D92B95">
          <w:footerReference w:type="default" r:id="rId9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A45528" w14:textId="77777777" w:rsidR="007F61AD" w:rsidRPr="00907E49" w:rsidRDefault="00BE3CA2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L</w:t>
      </w:r>
      <w:r w:rsidR="007F61AD" w:rsidRPr="00B00631">
        <w:rPr>
          <w:b/>
          <w:color w:val="007FAB" w:themeColor="accent1"/>
          <w:sz w:val="18"/>
          <w:szCs w:val="18"/>
        </w:rPr>
        <w:t>anguage</w:t>
      </w:r>
      <w:r w:rsidR="007F61AD" w:rsidRPr="00C01F53">
        <w:rPr>
          <w:b/>
          <w:sz w:val="18"/>
          <w:szCs w:val="18"/>
          <w:u w:val="single"/>
        </w:rPr>
        <w:t>:</w:t>
      </w:r>
      <w:r w:rsidR="007F61AD" w:rsidRPr="00907E49">
        <w:rPr>
          <w:sz w:val="18"/>
          <w:szCs w:val="18"/>
        </w:rPr>
        <w:t xml:space="preserve"> HTML, CSS, JavaScript, jQuery, JAVA</w:t>
      </w:r>
    </w:p>
    <w:p w14:paraId="7D639E3E" w14:textId="638C550E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Frameworks</w:t>
      </w:r>
      <w:r w:rsidRPr="005E6892">
        <w:rPr>
          <w:b/>
          <w:color w:val="007FAB" w:themeColor="accent1"/>
          <w:sz w:val="18"/>
          <w:szCs w:val="18"/>
          <w:u w:val="single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="002D3123">
        <w:rPr>
          <w:sz w:val="18"/>
          <w:szCs w:val="18"/>
        </w:rPr>
        <w:t>React, Scrum, Kanban, ORM</w:t>
      </w:r>
    </w:p>
    <w:p w14:paraId="71BAB1FF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Tools</w:t>
      </w:r>
      <w:r w:rsidRPr="005E6892">
        <w:rPr>
          <w:b/>
          <w:color w:val="007FAB" w:themeColor="accent1"/>
          <w:sz w:val="18"/>
          <w:szCs w:val="18"/>
        </w:rPr>
        <w:t>:</w:t>
      </w:r>
      <w:r w:rsidRPr="005E6892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VS code, Postman, Git</w:t>
      </w:r>
    </w:p>
    <w:p w14:paraId="2D8A7CFA" w14:textId="51FB114C" w:rsidR="007F61AD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0B4C7F">
        <w:rPr>
          <w:b/>
          <w:color w:val="007FAB" w:themeColor="accent1"/>
          <w:sz w:val="18"/>
          <w:szCs w:val="18"/>
        </w:rPr>
        <w:t>Technologies: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NPM, Rest API, Google APIs</w:t>
      </w:r>
    </w:p>
    <w:p w14:paraId="5E358956" w14:textId="77777777" w:rsidR="004E24E6" w:rsidRPr="007F61AD" w:rsidRDefault="004E24E6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</w:p>
    <w:p w14:paraId="39B13A6A" w14:textId="2C045ED6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Backend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Node, Express</w:t>
      </w:r>
      <w:r w:rsidR="00C01F53">
        <w:rPr>
          <w:sz w:val="18"/>
          <w:szCs w:val="18"/>
        </w:rPr>
        <w:t xml:space="preserve">, </w:t>
      </w:r>
      <w:proofErr w:type="spellStart"/>
      <w:r w:rsidR="00C01F53">
        <w:rPr>
          <w:sz w:val="18"/>
          <w:szCs w:val="18"/>
        </w:rPr>
        <w:t>Axios</w:t>
      </w:r>
      <w:proofErr w:type="spellEnd"/>
    </w:p>
    <w:p w14:paraId="5F1ABB77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Database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NoSQL, MySQL, MongoDB</w:t>
      </w:r>
      <w:r w:rsidRPr="00907E49">
        <w:rPr>
          <w:b/>
          <w:sz w:val="18"/>
          <w:szCs w:val="18"/>
        </w:rPr>
        <w:t xml:space="preserve"> </w:t>
      </w:r>
    </w:p>
    <w:p w14:paraId="1F969E99" w14:textId="77777777" w:rsidR="007F61AD" w:rsidRPr="00907E49" w:rsidRDefault="007F61AD" w:rsidP="004E24E6">
      <w:pPr>
        <w:pStyle w:val="ListBullet"/>
        <w:numPr>
          <w:ilvl w:val="0"/>
          <w:numId w:val="0"/>
        </w:numPr>
        <w:ind w:left="720"/>
        <w:rPr>
          <w:sz w:val="18"/>
          <w:szCs w:val="18"/>
        </w:rPr>
      </w:pPr>
      <w:r w:rsidRPr="00B00631">
        <w:rPr>
          <w:b/>
          <w:color w:val="007FAB" w:themeColor="accent1"/>
          <w:sz w:val="18"/>
          <w:szCs w:val="18"/>
        </w:rPr>
        <w:t>Deployment</w:t>
      </w:r>
      <w:r w:rsidRPr="004E24E6">
        <w:rPr>
          <w:b/>
          <w:color w:val="007FAB" w:themeColor="accent1"/>
          <w:sz w:val="18"/>
          <w:szCs w:val="18"/>
          <w:u w:val="single"/>
        </w:rPr>
        <w:t>:</w:t>
      </w:r>
      <w:r w:rsidRPr="004E24E6">
        <w:rPr>
          <w:color w:val="007FAB" w:themeColor="accent1"/>
          <w:sz w:val="18"/>
          <w:szCs w:val="18"/>
        </w:rPr>
        <w:t xml:space="preserve"> </w:t>
      </w:r>
      <w:r w:rsidRPr="00907E49">
        <w:rPr>
          <w:sz w:val="18"/>
          <w:szCs w:val="18"/>
        </w:rPr>
        <w:t>GitHub, Heroku, AWS S3, AWS Route 53, AWS EC2, AWS Amplify</w:t>
      </w:r>
    </w:p>
    <w:p w14:paraId="0710E444" w14:textId="77777777" w:rsidR="007F61AD" w:rsidRDefault="007F61AD" w:rsidP="007F61AD">
      <w:pPr>
        <w:pStyle w:val="ListBullet"/>
        <w:numPr>
          <w:ilvl w:val="0"/>
          <w:numId w:val="0"/>
        </w:numPr>
        <w:rPr>
          <w:b/>
          <w:sz w:val="20"/>
          <w:szCs w:val="20"/>
        </w:rPr>
        <w:sectPr w:rsidR="007F61AD" w:rsidSect="004E24E6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36B0C491" w14:textId="6B8D2428" w:rsidR="007F61AD" w:rsidRPr="002D3123" w:rsidRDefault="002D3123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ACC62" wp14:editId="264DD1BF">
                <wp:simplePos x="0" y="0"/>
                <wp:positionH relativeFrom="column">
                  <wp:posOffset>1356360</wp:posOffset>
                </wp:positionH>
                <wp:positionV relativeFrom="paragraph">
                  <wp:posOffset>129540</wp:posOffset>
                </wp:positionV>
                <wp:extent cx="42976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36B4F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8pt,10.2pt" to="445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fUuQEAAMUDAAAOAAAAZHJzL2Uyb0RvYy54bWysU8GOEzEMvSPxD1HudKYFLc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5E6892" w:rsidRPr="002D3123">
        <w:rPr>
          <w:rFonts w:asciiTheme="majorHAnsi" w:hAnsiTheme="majorHAnsi"/>
          <w:b/>
          <w:sz w:val="32"/>
          <w:szCs w:val="32"/>
        </w:rPr>
        <w:t>EDUCATION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0137D763" w14:textId="053B3E2E" w:rsidR="005E6892" w:rsidRPr="005E6892" w:rsidRDefault="00754C04" w:rsidP="005E6892">
      <w:pPr>
        <w:pStyle w:val="Heading2"/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>Full Stack Development</w:t>
      </w:r>
      <w:r w:rsidR="003E389E" w:rsidRPr="00907E49">
        <w:rPr>
          <w:sz w:val="24"/>
          <w:szCs w:val="24"/>
        </w:rPr>
        <w:t xml:space="preserve"> Boot</w:t>
      </w:r>
      <w:r>
        <w:rPr>
          <w:sz w:val="24"/>
          <w:szCs w:val="24"/>
        </w:rPr>
        <w:t xml:space="preserve"> C</w:t>
      </w:r>
      <w:r w:rsidR="0047272C" w:rsidRPr="00907E49">
        <w:rPr>
          <w:sz w:val="24"/>
          <w:szCs w:val="24"/>
        </w:rPr>
        <w:t xml:space="preserve">amp / </w:t>
      </w:r>
      <w:r w:rsidR="0047272C" w:rsidRPr="00907E49">
        <w:rPr>
          <w:rStyle w:val="Emphasis"/>
          <w:sz w:val="24"/>
          <w:szCs w:val="24"/>
        </w:rPr>
        <w:t>University of Washington</w:t>
      </w:r>
      <w:r w:rsidR="005E6892">
        <w:rPr>
          <w:rStyle w:val="Emphasis"/>
          <w:sz w:val="24"/>
          <w:szCs w:val="24"/>
        </w:rPr>
        <w:t xml:space="preserve">      </w:t>
      </w:r>
    </w:p>
    <w:p w14:paraId="7C856087" w14:textId="77777777" w:rsidR="003514F8" w:rsidRDefault="003514F8" w:rsidP="00032676">
      <w:pPr>
        <w:spacing w:after="0"/>
        <w:contextualSpacing/>
        <w:rPr>
          <w:sz w:val="20"/>
          <w:szCs w:val="20"/>
        </w:rPr>
        <w:sectPr w:rsidR="003514F8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041F72AA" w14:textId="01AABD6B" w:rsidR="004E24E6" w:rsidRDefault="004E24E6" w:rsidP="004E24E6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>SEPTEMBER 201</w:t>
      </w:r>
      <w:r w:rsidR="00754C04">
        <w:rPr>
          <w:sz w:val="18"/>
          <w:szCs w:val="18"/>
        </w:rPr>
        <w:t>9</w:t>
      </w:r>
      <w:r>
        <w:rPr>
          <w:sz w:val="18"/>
          <w:szCs w:val="18"/>
        </w:rPr>
        <w:t xml:space="preserve"> – JUNE 20</w:t>
      </w:r>
      <w:r w:rsidR="00754C04">
        <w:rPr>
          <w:sz w:val="18"/>
          <w:szCs w:val="18"/>
        </w:rPr>
        <w:t>20</w:t>
      </w:r>
      <w:r w:rsidR="00754C04">
        <w:rPr>
          <w:sz w:val="18"/>
          <w:szCs w:val="18"/>
        </w:rPr>
        <w:tab/>
        <w:t>8-months intensive full stack development program specializing in MERN stack.</w:t>
      </w:r>
    </w:p>
    <w:p w14:paraId="23A6B74A" w14:textId="2FB7396A" w:rsidR="003514F8" w:rsidRDefault="005211C5" w:rsidP="004E24E6">
      <w:pPr>
        <w:pStyle w:val="Heading2"/>
        <w:spacing w:after="0"/>
        <w:rPr>
          <w:rStyle w:val="Emphasis"/>
          <w:sz w:val="24"/>
          <w:szCs w:val="24"/>
        </w:rPr>
      </w:pPr>
      <w:r>
        <w:rPr>
          <w:sz w:val="24"/>
          <w:szCs w:val="24"/>
        </w:rPr>
        <w:t>BAS Software Development</w:t>
      </w:r>
      <w:r w:rsidR="0047272C" w:rsidRPr="00907E49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Green River</w:t>
      </w:r>
      <w:r w:rsidR="0047272C" w:rsidRPr="00907E49">
        <w:rPr>
          <w:rStyle w:val="Emphasis"/>
          <w:sz w:val="24"/>
          <w:szCs w:val="24"/>
        </w:rPr>
        <w:t xml:space="preserve"> College</w:t>
      </w:r>
    </w:p>
    <w:p w14:paraId="3B8A8C9E" w14:textId="03922967" w:rsidR="00754C04" w:rsidRPr="00754C04" w:rsidRDefault="007556D4" w:rsidP="004E24E6">
      <w:pPr>
        <w:pStyle w:val="Heading2"/>
        <w:spacing w:after="0"/>
        <w:rPr>
          <w:rStyle w:val="Emphasis"/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JANUARY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20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21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DECEMBER</w:t>
      </w:r>
      <w:r w:rsidR="00754C04" w:rsidRP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 20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</w:t>
      </w:r>
      <w:r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2</w:t>
      </w:r>
      <w:r w:rsidR="00754C04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ab/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(Bachelor’s Degree in progress</w:t>
      </w:r>
      <w:r w:rsidR="00806E29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.</w:t>
      </w:r>
      <w:r w:rsidR="005211C5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)</w:t>
      </w:r>
    </w:p>
    <w:p w14:paraId="7B93C690" w14:textId="6F358549" w:rsidR="004E24E6" w:rsidRDefault="004E24E6" w:rsidP="004E24E6">
      <w:pPr>
        <w:pStyle w:val="Heading2"/>
        <w:spacing w:after="0"/>
        <w:rPr>
          <w:rStyle w:val="Emphasis"/>
          <w:sz w:val="24"/>
          <w:szCs w:val="24"/>
        </w:rPr>
      </w:pPr>
    </w:p>
    <w:p w14:paraId="73472ED6" w14:textId="77777777" w:rsidR="004E24E6" w:rsidRPr="004E24E6" w:rsidRDefault="004E24E6" w:rsidP="004E24E6">
      <w:pPr>
        <w:pStyle w:val="Heading2"/>
        <w:spacing w:after="0"/>
        <w:rPr>
          <w:sz w:val="24"/>
          <w:szCs w:val="24"/>
        </w:rPr>
        <w:sectPr w:rsidR="004E24E6" w:rsidRPr="004E24E6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83C24A9" w14:textId="7E1089D7" w:rsidR="0003267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9A563" wp14:editId="6953E22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4480560" cy="0"/>
                <wp:effectExtent l="0" t="0" r="342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10354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10.15pt" to="445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OPuQEAAMUDAAAOAAAAZHJzL2Uyb0RvYy54bWysU8Fu2zAMvQ/YPwi6L3aKri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PROJECTS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A760129" w14:textId="77777777" w:rsidR="003514F8" w:rsidRDefault="003514F8" w:rsidP="0047272C">
      <w:pPr>
        <w:rPr>
          <w:sz w:val="20"/>
          <w:szCs w:val="20"/>
        </w:rPr>
        <w:sectPr w:rsidR="003514F8" w:rsidSect="003514F8">
          <w:type w:val="continuous"/>
          <w:pgSz w:w="12240" w:h="15840" w:code="1"/>
          <w:pgMar w:top="907" w:right="1440" w:bottom="1080" w:left="1440" w:header="576" w:footer="720" w:gutter="0"/>
          <w:cols w:num="2" w:space="720"/>
          <w:titlePg/>
          <w:docGrid w:linePitch="360"/>
        </w:sectPr>
      </w:pPr>
    </w:p>
    <w:p w14:paraId="16EA34A9" w14:textId="59AE6B0C" w:rsidR="0023705D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Donationally.com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Technologies: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React,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Bootstrap,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Node</w:t>
      </w:r>
      <w:r w:rsidR="00681C5D" w:rsidRPr="00681C5D">
        <w:rPr>
          <w:b w:val="0"/>
          <w:bCs/>
          <w:color w:val="595959" w:themeColor="text1" w:themeTint="A6"/>
          <w:sz w:val="24"/>
          <w:szCs w:val="24"/>
        </w:rPr>
        <w:t xml:space="preserve">, 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Express, Google API,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Bcrypt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 xml:space="preserve">, </w:t>
      </w:r>
      <w:proofErr w:type="spellStart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mLab</w:t>
      </w:r>
      <w:proofErr w:type="spellEnd"/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, Heroku]</w:t>
      </w:r>
      <w:r w:rsidR="00F60F6B" w:rsidRPr="00681C5D">
        <w:rPr>
          <w:b w:val="0"/>
          <w:bCs/>
          <w:color w:val="595959" w:themeColor="text1" w:themeTint="A6"/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720AD6D2" w14:textId="6DD9B1F0" w:rsidR="003514F8" w:rsidRPr="00A3540C" w:rsidRDefault="004F7D37" w:rsidP="005E6892">
      <w:pPr>
        <w:spacing w:after="0"/>
        <w:contextualSpacing/>
        <w:rPr>
          <w:sz w:val="18"/>
          <w:szCs w:val="18"/>
        </w:rPr>
      </w:pPr>
      <w:r w:rsidRPr="00A3540C">
        <w:rPr>
          <w:sz w:val="18"/>
          <w:szCs w:val="18"/>
        </w:rPr>
        <w:t>Donation</w:t>
      </w:r>
      <w:r w:rsidR="003A2C66">
        <w:rPr>
          <w:sz w:val="18"/>
          <w:szCs w:val="18"/>
        </w:rPr>
        <w:t>-</w:t>
      </w:r>
      <w:r w:rsidRPr="00A3540C">
        <w:rPr>
          <w:sz w:val="18"/>
          <w:szCs w:val="18"/>
        </w:rPr>
        <w:t>ally is a charity search navigator that helps users in multiple ways to stay informed about world events and opportunities to participate in community outreaches both local and abroad</w:t>
      </w:r>
      <w:r w:rsidR="00434B9C" w:rsidRPr="00A3540C">
        <w:rPr>
          <w:sz w:val="18"/>
          <w:szCs w:val="18"/>
        </w:rPr>
        <w:t>.</w:t>
      </w:r>
    </w:p>
    <w:p w14:paraId="10F98C42" w14:textId="03C103E2" w:rsidR="00907E49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 xml:space="preserve">Built </w:t>
      </w:r>
      <w:r w:rsidR="003E1BC2" w:rsidRPr="00A3540C">
        <w:rPr>
          <w:sz w:val="18"/>
          <w:szCs w:val="18"/>
        </w:rPr>
        <w:t xml:space="preserve">scalable code </w:t>
      </w:r>
      <w:r w:rsidRPr="00A3540C">
        <w:rPr>
          <w:sz w:val="18"/>
          <w:szCs w:val="18"/>
        </w:rPr>
        <w:t>for better user experience and higher agility</w:t>
      </w:r>
      <w:r w:rsidR="00907E49" w:rsidRPr="00A3540C">
        <w:rPr>
          <w:sz w:val="18"/>
          <w:szCs w:val="18"/>
        </w:rPr>
        <w:t>.</w:t>
      </w:r>
    </w:p>
    <w:p w14:paraId="1950F091" w14:textId="6E69EF54" w:rsidR="003E1BC2" w:rsidRPr="00A3540C" w:rsidRDefault="00620DC5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Crea</w:t>
      </w:r>
      <w:r w:rsidR="00A3540C" w:rsidRPr="00A3540C">
        <w:rPr>
          <w:sz w:val="18"/>
          <w:szCs w:val="18"/>
        </w:rPr>
        <w:t>ted an authentication system to</w:t>
      </w:r>
      <w:r w:rsidRPr="00A3540C">
        <w:rPr>
          <w:sz w:val="18"/>
          <w:szCs w:val="18"/>
        </w:rPr>
        <w:t xml:space="preserve"> protect user’s information.</w:t>
      </w:r>
    </w:p>
    <w:p w14:paraId="32F34D8C" w14:textId="497447E6" w:rsidR="003E1BC2" w:rsidRPr="00A3540C" w:rsidRDefault="003E1BC2" w:rsidP="005E6892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A3540C">
        <w:rPr>
          <w:sz w:val="18"/>
          <w:szCs w:val="18"/>
        </w:rPr>
        <w:t>Contributed to in-depth technical docume</w:t>
      </w:r>
      <w:r w:rsidR="00620DC5" w:rsidRPr="00A3540C">
        <w:rPr>
          <w:sz w:val="18"/>
          <w:szCs w:val="18"/>
        </w:rPr>
        <w:t>ntation on setting up deployment</w:t>
      </w:r>
      <w:r w:rsidRPr="00A3540C">
        <w:rPr>
          <w:sz w:val="18"/>
          <w:szCs w:val="18"/>
        </w:rPr>
        <w:t>.</w:t>
      </w:r>
    </w:p>
    <w:p w14:paraId="3ED397BD" w14:textId="346D4CE5" w:rsidR="00D413F9" w:rsidRPr="00907E49" w:rsidRDefault="004F7D37" w:rsidP="005E6892">
      <w:pPr>
        <w:pStyle w:val="Heading2"/>
        <w:spacing w:after="0"/>
        <w:rPr>
          <w:sz w:val="24"/>
          <w:szCs w:val="24"/>
        </w:rPr>
      </w:pPr>
      <w:r w:rsidRPr="00907E49">
        <w:rPr>
          <w:sz w:val="24"/>
          <w:szCs w:val="24"/>
        </w:rPr>
        <w:t>ROXANNE</w:t>
      </w:r>
      <w:r w:rsidR="00F60F6B">
        <w:rPr>
          <w:sz w:val="24"/>
          <w:szCs w:val="24"/>
        </w:rPr>
        <w:t xml:space="preserve"> </w:t>
      </w:r>
      <w:r w:rsidR="00681C5D" w:rsidRP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[</w:t>
      </w:r>
      <w:r w:rsidR="00681C5D">
        <w:rPr>
          <w:rFonts w:asciiTheme="minorHAnsi" w:hAnsiTheme="minorHAnsi" w:cstheme="minorHAnsi"/>
          <w:b w:val="0"/>
          <w:bCs/>
          <w:color w:val="595959" w:themeColor="text1" w:themeTint="A6"/>
          <w:sz w:val="18"/>
          <w:szCs w:val="18"/>
        </w:rPr>
        <w:t>Technologies: Java, Java GUI, Java Window Builder]</w:t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  <w:r w:rsidR="00F60F6B">
        <w:rPr>
          <w:sz w:val="24"/>
          <w:szCs w:val="24"/>
        </w:rPr>
        <w:tab/>
      </w:r>
    </w:p>
    <w:p w14:paraId="48E99AEA" w14:textId="2E5A39C6" w:rsidR="003E1BC2" w:rsidRPr="003E1BC2" w:rsidRDefault="004F7D37" w:rsidP="005E6892">
      <w:pPr>
        <w:spacing w:after="0"/>
        <w:contextualSpacing/>
        <w:rPr>
          <w:sz w:val="18"/>
          <w:szCs w:val="18"/>
        </w:rPr>
      </w:pPr>
      <w:r w:rsidRPr="003E1BC2">
        <w:rPr>
          <w:sz w:val="18"/>
          <w:szCs w:val="18"/>
        </w:rPr>
        <w:t>Roxanne is a Java based desktop application that supports</w:t>
      </w:r>
      <w:r w:rsidR="00D632D0">
        <w:rPr>
          <w:sz w:val="18"/>
          <w:szCs w:val="18"/>
        </w:rPr>
        <w:t xml:space="preserve"> </w:t>
      </w:r>
      <w:r w:rsidRPr="003E1BC2">
        <w:rPr>
          <w:sz w:val="18"/>
          <w:szCs w:val="18"/>
        </w:rPr>
        <w:t>GSOC Operators with managing daily workloads and boosting overall productivity</w:t>
      </w:r>
      <w:r w:rsidR="00AD5A96" w:rsidRPr="003E1BC2">
        <w:rPr>
          <w:sz w:val="18"/>
          <w:szCs w:val="18"/>
        </w:rPr>
        <w:t>.</w:t>
      </w:r>
    </w:p>
    <w:p w14:paraId="07EDF353" w14:textId="09F17FB8" w:rsidR="003E1BC2" w:rsidRPr="00620DC5" w:rsidRDefault="003E1BC2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Implemented Agile Development where Scrum methodologies were practiced.</w:t>
      </w:r>
    </w:p>
    <w:p w14:paraId="3240A481" w14:textId="74F3BA02" w:rsidR="00620DC5" w:rsidRPr="00620DC5" w:rsidRDefault="00620DC5" w:rsidP="005E6892">
      <w:pPr>
        <w:pStyle w:val="ListParagraph"/>
        <w:numPr>
          <w:ilvl w:val="0"/>
          <w:numId w:val="19"/>
        </w:numPr>
        <w:spacing w:after="0"/>
        <w:rPr>
          <w:sz w:val="18"/>
          <w:szCs w:val="18"/>
        </w:rPr>
      </w:pPr>
      <w:r w:rsidRPr="00620DC5">
        <w:rPr>
          <w:sz w:val="18"/>
          <w:szCs w:val="18"/>
        </w:rPr>
        <w:t>Executed design, testing and deployment.</w:t>
      </w:r>
    </w:p>
    <w:p w14:paraId="4533D410" w14:textId="7D2B756B" w:rsidR="00620DC5" w:rsidRPr="004E24E6" w:rsidRDefault="00620DC5" w:rsidP="004E24E6">
      <w:pPr>
        <w:spacing w:after="0"/>
        <w:rPr>
          <w:sz w:val="20"/>
          <w:szCs w:val="20"/>
        </w:rPr>
      </w:pPr>
    </w:p>
    <w:p w14:paraId="6F3603D4" w14:textId="0FDC2325" w:rsidR="004E24E6" w:rsidRPr="002D3123" w:rsidRDefault="00F60F6B" w:rsidP="004E24E6">
      <w:pPr>
        <w:pStyle w:val="ListBullet"/>
        <w:numPr>
          <w:ilvl w:val="0"/>
          <w:numId w:val="0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22EDD" wp14:editId="000CE2E7">
                <wp:simplePos x="0" y="0"/>
                <wp:positionH relativeFrom="column">
                  <wp:posOffset>1447800</wp:posOffset>
                </wp:positionH>
                <wp:positionV relativeFrom="paragraph">
                  <wp:posOffset>114300</wp:posOffset>
                </wp:positionV>
                <wp:extent cx="42062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9585C"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9pt" to="445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" strokecolor="#007fab [3204]" strokeweight=".5pt">
                <v:stroke joinstyle="miter"/>
              </v:line>
            </w:pict>
          </mc:Fallback>
        </mc:AlternateContent>
      </w:r>
      <w:r w:rsidR="004E24E6" w:rsidRPr="002D3123">
        <w:rPr>
          <w:rFonts w:asciiTheme="majorHAnsi" w:hAnsiTheme="majorHAnsi"/>
          <w:b/>
          <w:sz w:val="32"/>
          <w:szCs w:val="32"/>
        </w:rPr>
        <w:t>EXPERIENCE</w:t>
      </w:r>
      <w:r>
        <w:rPr>
          <w:rFonts w:asciiTheme="majorHAnsi" w:hAnsiTheme="majorHAnsi"/>
          <w:b/>
          <w:sz w:val="32"/>
          <w:szCs w:val="32"/>
        </w:rPr>
        <w:t xml:space="preserve"> </w:t>
      </w:r>
    </w:p>
    <w:p w14:paraId="1301ADA2" w14:textId="64BCF07B" w:rsidR="00B86B54" w:rsidRPr="00907E49" w:rsidRDefault="00B86B54" w:rsidP="00B86B5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Freelance Full Stack Developer </w:t>
      </w:r>
      <w:r w:rsidR="0034228E">
        <w:rPr>
          <w:sz w:val="24"/>
          <w:szCs w:val="24"/>
        </w:rPr>
        <w:t xml:space="preserve">– </w:t>
      </w:r>
      <w:r w:rsidR="0034228E">
        <w:rPr>
          <w:rStyle w:val="Emphasis"/>
          <w:sz w:val="24"/>
          <w:szCs w:val="24"/>
        </w:rPr>
        <w:t>Various Clients</w:t>
      </w:r>
      <w:r>
        <w:rPr>
          <w:rStyle w:val="Emphasis"/>
          <w:sz w:val="24"/>
          <w:szCs w:val="24"/>
        </w:rPr>
        <w:t xml:space="preserve">            </w:t>
      </w:r>
      <w:r w:rsidR="0034228E">
        <w:rPr>
          <w:rStyle w:val="Emphasis"/>
          <w:sz w:val="24"/>
          <w:szCs w:val="24"/>
        </w:rPr>
        <w:t xml:space="preserve">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April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20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20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 xml:space="preserve"> – </w:t>
      </w:r>
      <w:r>
        <w:rPr>
          <w:rFonts w:asciiTheme="minorHAnsi" w:hAnsiTheme="minorHAnsi"/>
          <w:color w:val="595959" w:themeColor="text1" w:themeTint="A6"/>
          <w:sz w:val="18"/>
          <w:szCs w:val="18"/>
        </w:rPr>
        <w:t>Present</w:t>
      </w:r>
    </w:p>
    <w:p w14:paraId="39BA7CEB" w14:textId="77777777" w:rsidR="00500CDC" w:rsidRPr="00500CDC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>Developed secure web application using HTML, Java</w:t>
      </w:r>
      <w:r>
        <w:rPr>
          <w:rFonts w:ascii="Calibri" w:eastAsia="Times New Roman" w:hAnsi="Calibri" w:cs="Calibri"/>
          <w:sz w:val="18"/>
          <w:szCs w:val="18"/>
        </w:rPr>
        <w:t>Script</w:t>
      </w:r>
      <w:r w:rsidRPr="00500CDC">
        <w:rPr>
          <w:rFonts w:ascii="Calibri" w:eastAsia="Times New Roman" w:hAnsi="Calibri" w:cs="Calibri"/>
          <w:sz w:val="18"/>
          <w:szCs w:val="18"/>
        </w:rPr>
        <w:t>, React, Bootstrap with back end using Node, Express, MongoDB and MySQL.</w:t>
      </w:r>
    </w:p>
    <w:p w14:paraId="25CBB594" w14:textId="1782C95D" w:rsidR="00B86B54" w:rsidRPr="00B86B54" w:rsidRDefault="00500CDC" w:rsidP="00CF1AE7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0CDC">
        <w:rPr>
          <w:rFonts w:ascii="Calibri" w:eastAsia="Times New Roman" w:hAnsi="Calibri" w:cs="Calibri"/>
          <w:sz w:val="18"/>
          <w:szCs w:val="18"/>
        </w:rPr>
        <w:t xml:space="preserve">Created </w:t>
      </w:r>
      <w:r w:rsidR="0034228E">
        <w:rPr>
          <w:rFonts w:ascii="Calibri" w:eastAsia="Times New Roman" w:hAnsi="Calibri" w:cs="Calibri"/>
          <w:sz w:val="18"/>
          <w:szCs w:val="18"/>
        </w:rPr>
        <w:t>applications for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 an online transaction management system</w:t>
      </w:r>
      <w:r w:rsidR="0034228E">
        <w:rPr>
          <w:rFonts w:ascii="Calibri" w:eastAsia="Times New Roman" w:hAnsi="Calibri" w:cs="Calibri"/>
          <w:sz w:val="18"/>
          <w:szCs w:val="18"/>
        </w:rPr>
        <w:t xml:space="preserve"> (</w:t>
      </w:r>
      <w:proofErr w:type="spellStart"/>
      <w:r w:rsidR="0034228E">
        <w:rPr>
          <w:rFonts w:ascii="Calibri" w:eastAsia="Times New Roman" w:hAnsi="Calibri" w:cs="Calibri"/>
          <w:sz w:val="18"/>
          <w:szCs w:val="18"/>
        </w:rPr>
        <w:t>Paypal</w:t>
      </w:r>
      <w:proofErr w:type="spellEnd"/>
      <w:r w:rsidR="0034228E">
        <w:rPr>
          <w:rFonts w:ascii="Calibri" w:eastAsia="Times New Roman" w:hAnsi="Calibri" w:cs="Calibri"/>
          <w:sz w:val="18"/>
          <w:szCs w:val="18"/>
        </w:rPr>
        <w:t>)</w:t>
      </w:r>
      <w:r w:rsidRPr="00500CDC">
        <w:rPr>
          <w:rFonts w:ascii="Calibri" w:eastAsia="Times New Roman" w:hAnsi="Calibri" w:cs="Calibri"/>
          <w:sz w:val="18"/>
          <w:szCs w:val="18"/>
        </w:rPr>
        <w:t xml:space="preserve">.  </w:t>
      </w:r>
      <w:r w:rsidR="00B86B54" w:rsidRPr="00907E49">
        <w:rPr>
          <w:rFonts w:ascii="Calibri" w:eastAsia="Times New Roman" w:hAnsi="Calibri" w:cs="Calibri"/>
          <w:sz w:val="18"/>
          <w:szCs w:val="18"/>
        </w:rPr>
        <w:t xml:space="preserve"> </w:t>
      </w:r>
    </w:p>
    <w:p w14:paraId="3E3D065C" w14:textId="245754BC" w:rsidR="00CF1AE7" w:rsidRPr="00F60F6B" w:rsidRDefault="00BE3CA2" w:rsidP="00CF1AE7">
      <w:pPr>
        <w:pStyle w:val="Heading2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GSOC </w:t>
      </w:r>
      <w:r w:rsidR="005211C5">
        <w:rPr>
          <w:sz w:val="24"/>
          <w:szCs w:val="24"/>
        </w:rPr>
        <w:t>Security</w:t>
      </w:r>
      <w:r>
        <w:rPr>
          <w:sz w:val="24"/>
          <w:szCs w:val="24"/>
        </w:rPr>
        <w:t xml:space="preserve"> Analyst -</w:t>
      </w:r>
      <w:r w:rsidR="004F7D37" w:rsidRPr="00907E49">
        <w:rPr>
          <w:sz w:val="24"/>
          <w:szCs w:val="24"/>
        </w:rPr>
        <w:t xml:space="preserve"> </w:t>
      </w:r>
      <w:r>
        <w:rPr>
          <w:rStyle w:val="Emphasis"/>
          <w:sz w:val="24"/>
          <w:szCs w:val="24"/>
        </w:rPr>
        <w:t xml:space="preserve">Amazon </w:t>
      </w:r>
      <w:r w:rsidRPr="00BE3CA2">
        <w:rPr>
          <w:rStyle w:val="Emphasis"/>
          <w:rFonts w:asciiTheme="minorHAnsi" w:hAnsiTheme="minorHAnsi" w:cstheme="minorHAnsi"/>
          <w:sz w:val="18"/>
          <w:szCs w:val="18"/>
        </w:rPr>
        <w:t>via Allied Universal</w:t>
      </w:r>
      <w:r w:rsidR="00CF1AE7">
        <w:rPr>
          <w:rStyle w:val="Emphasis"/>
          <w:sz w:val="24"/>
          <w:szCs w:val="24"/>
        </w:rPr>
        <w:t xml:space="preserve"> </w:t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CF1AE7">
        <w:rPr>
          <w:rStyle w:val="Emphasis"/>
          <w:sz w:val="24"/>
          <w:szCs w:val="24"/>
        </w:rPr>
        <w:tab/>
      </w:r>
      <w:r w:rsidR="00F60F6B" w:rsidRPr="00F60F6B">
        <w:rPr>
          <w:rFonts w:ascii="Calibri" w:hAnsi="Calibri"/>
          <w:color w:val="595959" w:themeColor="text1" w:themeTint="A6"/>
          <w:sz w:val="18"/>
          <w:szCs w:val="18"/>
        </w:rPr>
        <w:t>October 2016 – P</w:t>
      </w:r>
      <w:r w:rsidR="00CF1AE7" w:rsidRPr="00F60F6B">
        <w:rPr>
          <w:rFonts w:ascii="Calibri" w:hAnsi="Calibri"/>
          <w:color w:val="595959" w:themeColor="text1" w:themeTint="A6"/>
          <w:sz w:val="18"/>
          <w:szCs w:val="18"/>
        </w:rPr>
        <w:t>resent</w:t>
      </w:r>
    </w:p>
    <w:p w14:paraId="647D40F0" w14:textId="77777777" w:rsidR="00CF1AE7" w:rsidRDefault="00CF1AE7" w:rsidP="003E389E">
      <w:pPr>
        <w:pStyle w:val="ListParagraph"/>
        <w:numPr>
          <w:ilvl w:val="0"/>
          <w:numId w:val="15"/>
        </w:numPr>
        <w:spacing w:after="0"/>
        <w:rPr>
          <w:rFonts w:cs="Calibri"/>
          <w:sz w:val="18"/>
          <w:szCs w:val="18"/>
          <w:shd w:val="clear" w:color="auto" w:fill="FFFFFF"/>
        </w:rPr>
        <w:sectPr w:rsidR="00CF1AE7" w:rsidSect="00CF1AE7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69598641" w14:textId="73D8F00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Configured and modified access control via Lenel, Visual Command Center and Travel Tracker to detect intrusion. </w:t>
      </w:r>
    </w:p>
    <w:p w14:paraId="2A804AC6" w14:textId="78D53B3F" w:rsidR="003E389E" w:rsidRPr="00A3540C" w:rsidRDefault="00814625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Researched</w:t>
      </w:r>
      <w:r w:rsidR="003E389E" w:rsidRPr="00A3540C">
        <w:rPr>
          <w:rFonts w:cs="Calibri"/>
          <w:sz w:val="18"/>
          <w:szCs w:val="18"/>
          <w:shd w:val="clear" w:color="auto" w:fill="FFFFFF"/>
        </w:rPr>
        <w:t xml:space="preserve"> </w:t>
      </w:r>
      <w:r w:rsidRPr="00A3540C">
        <w:rPr>
          <w:rFonts w:cs="Calibri"/>
          <w:sz w:val="18"/>
          <w:szCs w:val="18"/>
          <w:shd w:val="clear" w:color="auto" w:fill="FFFFFF"/>
        </w:rPr>
        <w:t>/ investigated security issues then relayed the results to the proper department via trouble tickets.</w:t>
      </w:r>
    </w:p>
    <w:p w14:paraId="16C15BA2" w14:textId="77777777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 xml:space="preserve">Managed reports for managers, internal departments, stakeholders about threats, security concerns, political developments, significant events that may impact employees, operations and assets globally. </w:t>
      </w:r>
    </w:p>
    <w:p w14:paraId="12E51731" w14:textId="2E746650" w:rsidR="003E389E" w:rsidRPr="00A3540C" w:rsidRDefault="003E389E" w:rsidP="003E389E">
      <w:pPr>
        <w:pStyle w:val="ListParagraph"/>
        <w:numPr>
          <w:ilvl w:val="0"/>
          <w:numId w:val="15"/>
        </w:numPr>
        <w:spacing w:after="0"/>
        <w:rPr>
          <w:rFonts w:eastAsia="Times New Roman" w:cs="Calibri"/>
          <w:b/>
          <w:bCs/>
          <w:color w:val="000000"/>
          <w:sz w:val="18"/>
          <w:szCs w:val="18"/>
        </w:rPr>
      </w:pPr>
      <w:r w:rsidRPr="00A3540C">
        <w:rPr>
          <w:rFonts w:cs="Calibri"/>
          <w:sz w:val="18"/>
          <w:szCs w:val="18"/>
          <w:shd w:val="clear" w:color="auto" w:fill="FFFFFF"/>
        </w:rPr>
        <w:t>System Administrator for various software application (SharePoint2016, Amazon Orbit, D3 system, Amazon Connect). Built and developed software (JAVA, Python, JavaScript, etc.) applications to assist operations.</w:t>
      </w:r>
    </w:p>
    <w:p w14:paraId="552EA552" w14:textId="77777777" w:rsidR="00A3540C" w:rsidRDefault="00A3540C" w:rsidP="004F7D37">
      <w:pPr>
        <w:pStyle w:val="Heading3"/>
        <w:rPr>
          <w:sz w:val="18"/>
          <w:szCs w:val="18"/>
        </w:rPr>
        <w:sectPr w:rsidR="00A3540C" w:rsidSect="00751A04"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5009864" w14:textId="2E280D50" w:rsidR="00BE3CA2" w:rsidRPr="00BE3CA2" w:rsidRDefault="004F7D37" w:rsidP="00BE3CA2">
      <w:pPr>
        <w:pStyle w:val="Heading2"/>
        <w:rPr>
          <w:iCs/>
          <w:color w:val="595959" w:themeColor="text1" w:themeTint="A6"/>
          <w:sz w:val="24"/>
          <w:szCs w:val="24"/>
        </w:rPr>
      </w:pPr>
      <w:r w:rsidRPr="00907E49">
        <w:rPr>
          <w:sz w:val="24"/>
          <w:szCs w:val="24"/>
        </w:rPr>
        <w:t>S</w:t>
      </w:r>
      <w:r w:rsidR="00BE3CA2">
        <w:rPr>
          <w:sz w:val="24"/>
          <w:szCs w:val="24"/>
        </w:rPr>
        <w:t>ecurity Specialist -</w:t>
      </w:r>
      <w:r w:rsidRPr="00907E49">
        <w:rPr>
          <w:sz w:val="24"/>
          <w:szCs w:val="24"/>
        </w:rPr>
        <w:t xml:space="preserve"> </w:t>
      </w:r>
      <w:r w:rsidR="00BE3CA2">
        <w:rPr>
          <w:rStyle w:val="Emphasis"/>
          <w:sz w:val="24"/>
          <w:szCs w:val="24"/>
        </w:rPr>
        <w:t xml:space="preserve">Amazon </w:t>
      </w:r>
      <w:r w:rsidR="00BE3CA2" w:rsidRPr="00BE3CA2">
        <w:rPr>
          <w:rStyle w:val="Emphasis"/>
          <w:rFonts w:asciiTheme="minorHAnsi" w:hAnsiTheme="minorHAnsi" w:cstheme="minorHAnsi"/>
          <w:sz w:val="18"/>
          <w:szCs w:val="18"/>
        </w:rPr>
        <w:t>via Security Industry Specialist</w:t>
      </w:r>
      <w:r w:rsidR="00BE3CA2">
        <w:rPr>
          <w:rStyle w:val="Emphasis"/>
          <w:sz w:val="24"/>
          <w:szCs w:val="24"/>
        </w:rPr>
        <w:tab/>
      </w:r>
      <w:r w:rsidR="00BE3CA2">
        <w:rPr>
          <w:rStyle w:val="Emphasis"/>
          <w:sz w:val="24"/>
          <w:szCs w:val="24"/>
        </w:rPr>
        <w:tab/>
      </w:r>
      <w:r w:rsidR="00BE3CA2" w:rsidRPr="00F60F6B">
        <w:rPr>
          <w:rFonts w:asciiTheme="minorHAnsi" w:hAnsiTheme="minorHAnsi"/>
          <w:color w:val="595959" w:themeColor="text1" w:themeTint="A6"/>
          <w:sz w:val="18"/>
          <w:szCs w:val="18"/>
        </w:rPr>
        <w:t>March 2015 – October 2016</w:t>
      </w:r>
    </w:p>
    <w:p w14:paraId="57FFC079" w14:textId="58D00B5B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Assisted employees in all concerns that pertain to safety and security. </w:t>
      </w:r>
    </w:p>
    <w:p w14:paraId="048F4604" w14:textId="33FA3F78" w:rsidR="003E389E" w:rsidRPr="00907E49" w:rsidRDefault="00814625" w:rsidP="003E389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>Resolved</w:t>
      </w:r>
      <w:r w:rsidR="003E389E" w:rsidRPr="00A3540C">
        <w:rPr>
          <w:rFonts w:eastAsia="Times New Roman" w:cs="Times New Roman"/>
          <w:color w:val="000000"/>
          <w:sz w:val="18"/>
          <w:szCs w:val="18"/>
        </w:rPr>
        <w:t xml:space="preserve"> a variety of incidents, from minor incidents handled at the local level to global crises</w:t>
      </w:r>
      <w:r w:rsidR="003E389E" w:rsidRPr="00907E49">
        <w:rPr>
          <w:rFonts w:ascii="Calibri" w:eastAsia="Times New Roman" w:hAnsi="Calibri" w:cs="Times New Roman"/>
          <w:color w:val="000000"/>
          <w:sz w:val="18"/>
          <w:szCs w:val="18"/>
        </w:rPr>
        <w:t xml:space="preserve">. </w:t>
      </w:r>
    </w:p>
    <w:p w14:paraId="53916C2F" w14:textId="7EB4CD64" w:rsidR="0047272C" w:rsidRPr="00907E49" w:rsidRDefault="00BE3CA2" w:rsidP="0047272C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Loss Prevention Officer -</w:t>
      </w:r>
      <w:r w:rsidR="0047272C" w:rsidRPr="00907E49">
        <w:rPr>
          <w:sz w:val="24"/>
          <w:szCs w:val="24"/>
        </w:rPr>
        <w:t xml:space="preserve"> </w:t>
      </w:r>
      <w:r w:rsidR="0047272C" w:rsidRPr="00907E49">
        <w:rPr>
          <w:rStyle w:val="Emphasis"/>
          <w:sz w:val="24"/>
          <w:szCs w:val="24"/>
        </w:rPr>
        <w:t>Ross Store</w:t>
      </w:r>
      <w:r>
        <w:rPr>
          <w:rStyle w:val="Emphasis"/>
          <w:sz w:val="24"/>
          <w:szCs w:val="24"/>
        </w:rPr>
        <w:t xml:space="preserve">                                     </w:t>
      </w:r>
      <w:r w:rsidRPr="00F60F6B">
        <w:rPr>
          <w:rFonts w:asciiTheme="minorHAnsi" w:hAnsiTheme="minorHAnsi"/>
          <w:color w:val="595959" w:themeColor="text1" w:themeTint="A6"/>
          <w:sz w:val="18"/>
          <w:szCs w:val="18"/>
        </w:rPr>
        <w:t>December 2011 – July 2015</w:t>
      </w:r>
    </w:p>
    <w:p w14:paraId="3491C697" w14:textId="77777777" w:rsidR="00D126FA" w:rsidRPr="00A3540C" w:rsidRDefault="003E389E" w:rsidP="003E389E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Conducted internal and external theft examination. </w:t>
      </w:r>
    </w:p>
    <w:p w14:paraId="6DD07C6B" w14:textId="4336E6ED" w:rsidR="004F7D37" w:rsidRPr="00500CDC" w:rsidRDefault="003E389E" w:rsidP="00434B9C">
      <w:pPr>
        <w:pStyle w:val="ListParagraph"/>
        <w:numPr>
          <w:ilvl w:val="0"/>
          <w:numId w:val="13"/>
        </w:numPr>
        <w:spacing w:after="0"/>
        <w:rPr>
          <w:rFonts w:eastAsia="Times New Roman" w:cs="Times New Roman"/>
          <w:sz w:val="18"/>
          <w:szCs w:val="18"/>
        </w:rPr>
      </w:pPr>
      <w:r w:rsidRPr="00A3540C">
        <w:rPr>
          <w:rFonts w:eastAsia="Times New Roman" w:cs="Times New Roman"/>
          <w:color w:val="000000"/>
          <w:sz w:val="18"/>
          <w:szCs w:val="18"/>
        </w:rPr>
        <w:t xml:space="preserve">Prepared and reviewed reports associated to financial audits plus other shortage control programs. </w:t>
      </w:r>
    </w:p>
    <w:sectPr w:rsidR="004F7D37" w:rsidRPr="00500CDC" w:rsidSect="00751A04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32087" w14:textId="77777777" w:rsidR="00FE57BA" w:rsidRDefault="00FE57BA" w:rsidP="00725803">
      <w:pPr>
        <w:spacing w:after="0"/>
      </w:pPr>
      <w:r>
        <w:separator/>
      </w:r>
    </w:p>
  </w:endnote>
  <w:endnote w:type="continuationSeparator" w:id="0">
    <w:p w14:paraId="1647E50D" w14:textId="77777777" w:rsidR="00FE57BA" w:rsidRDefault="00FE57BA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B0364" w14:textId="0B1362E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C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2F87F" w14:textId="77777777" w:rsidR="00FE57BA" w:rsidRDefault="00FE57BA" w:rsidP="00725803">
      <w:pPr>
        <w:spacing w:after="0"/>
      </w:pPr>
      <w:r>
        <w:separator/>
      </w:r>
    </w:p>
  </w:footnote>
  <w:footnote w:type="continuationSeparator" w:id="0">
    <w:p w14:paraId="7184DB8D" w14:textId="77777777" w:rsidR="00FE57BA" w:rsidRDefault="00FE57BA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44EBC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24"/>
    <w:multiLevelType w:val="hybridMultilevel"/>
    <w:tmpl w:val="B708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E1FC2"/>
    <w:multiLevelType w:val="hybridMultilevel"/>
    <w:tmpl w:val="239E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D4E70"/>
    <w:multiLevelType w:val="hybridMultilevel"/>
    <w:tmpl w:val="EA5A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81795"/>
    <w:multiLevelType w:val="hybridMultilevel"/>
    <w:tmpl w:val="D83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F3347DF"/>
    <w:multiLevelType w:val="hybridMultilevel"/>
    <w:tmpl w:val="DA94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5741C"/>
    <w:multiLevelType w:val="hybridMultilevel"/>
    <w:tmpl w:val="4BC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D1C16"/>
    <w:multiLevelType w:val="hybridMultilevel"/>
    <w:tmpl w:val="46E6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971B24"/>
    <w:multiLevelType w:val="hybridMultilevel"/>
    <w:tmpl w:val="EEC4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050D4"/>
    <w:multiLevelType w:val="hybridMultilevel"/>
    <w:tmpl w:val="9F0E6C6C"/>
    <w:lvl w:ilvl="0" w:tplc="EF5676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4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2"/>
  </w:num>
  <w:num w:numId="15">
    <w:abstractNumId w:val="15"/>
  </w:num>
  <w:num w:numId="16">
    <w:abstractNumId w:val="19"/>
  </w:num>
  <w:num w:numId="17">
    <w:abstractNumId w:val="10"/>
  </w:num>
  <w:num w:numId="18">
    <w:abstractNumId w:val="18"/>
  </w:num>
  <w:num w:numId="19">
    <w:abstractNumId w:val="9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96"/>
    <w:rsid w:val="00011E97"/>
    <w:rsid w:val="00025E77"/>
    <w:rsid w:val="00027312"/>
    <w:rsid w:val="00032676"/>
    <w:rsid w:val="000645F2"/>
    <w:rsid w:val="00082F03"/>
    <w:rsid w:val="000835A0"/>
    <w:rsid w:val="00092467"/>
    <w:rsid w:val="000934A2"/>
    <w:rsid w:val="000B4C7F"/>
    <w:rsid w:val="000B4EEF"/>
    <w:rsid w:val="00151868"/>
    <w:rsid w:val="00183618"/>
    <w:rsid w:val="001860F8"/>
    <w:rsid w:val="001B0955"/>
    <w:rsid w:val="00212A61"/>
    <w:rsid w:val="002252C5"/>
    <w:rsid w:val="00227784"/>
    <w:rsid w:val="0023705D"/>
    <w:rsid w:val="002464B3"/>
    <w:rsid w:val="00250A31"/>
    <w:rsid w:val="00251C13"/>
    <w:rsid w:val="00253E65"/>
    <w:rsid w:val="002908CA"/>
    <w:rsid w:val="002922D0"/>
    <w:rsid w:val="002A121A"/>
    <w:rsid w:val="002B06C4"/>
    <w:rsid w:val="002C7854"/>
    <w:rsid w:val="002D3123"/>
    <w:rsid w:val="003020B8"/>
    <w:rsid w:val="00340B03"/>
    <w:rsid w:val="0034228E"/>
    <w:rsid w:val="003514F8"/>
    <w:rsid w:val="00376062"/>
    <w:rsid w:val="00380AE7"/>
    <w:rsid w:val="00383BF5"/>
    <w:rsid w:val="003872A6"/>
    <w:rsid w:val="00390070"/>
    <w:rsid w:val="003A2C66"/>
    <w:rsid w:val="003A4D1D"/>
    <w:rsid w:val="003A6943"/>
    <w:rsid w:val="003E1BC2"/>
    <w:rsid w:val="003E389E"/>
    <w:rsid w:val="003F2B68"/>
    <w:rsid w:val="00410BA2"/>
    <w:rsid w:val="00430FA7"/>
    <w:rsid w:val="00434074"/>
    <w:rsid w:val="00434B9C"/>
    <w:rsid w:val="00463C3B"/>
    <w:rsid w:val="0047272C"/>
    <w:rsid w:val="004937AE"/>
    <w:rsid w:val="004E24E6"/>
    <w:rsid w:val="004E2970"/>
    <w:rsid w:val="004F7D37"/>
    <w:rsid w:val="00500CDC"/>
    <w:rsid w:val="005026DD"/>
    <w:rsid w:val="00513EFC"/>
    <w:rsid w:val="0052113B"/>
    <w:rsid w:val="005211C5"/>
    <w:rsid w:val="00537D38"/>
    <w:rsid w:val="00564951"/>
    <w:rsid w:val="00573BF9"/>
    <w:rsid w:val="00573C23"/>
    <w:rsid w:val="00596DA8"/>
    <w:rsid w:val="005A4A49"/>
    <w:rsid w:val="005B1D68"/>
    <w:rsid w:val="005C4DC3"/>
    <w:rsid w:val="005D0703"/>
    <w:rsid w:val="005E6892"/>
    <w:rsid w:val="005F42BD"/>
    <w:rsid w:val="00602BCB"/>
    <w:rsid w:val="0060651E"/>
    <w:rsid w:val="00611B37"/>
    <w:rsid w:val="00620DC5"/>
    <w:rsid w:val="006252B4"/>
    <w:rsid w:val="00625DD8"/>
    <w:rsid w:val="00646BA2"/>
    <w:rsid w:val="00675EA0"/>
    <w:rsid w:val="00681320"/>
    <w:rsid w:val="00681C5D"/>
    <w:rsid w:val="00686948"/>
    <w:rsid w:val="00696844"/>
    <w:rsid w:val="006C08A0"/>
    <w:rsid w:val="006C2CF2"/>
    <w:rsid w:val="006C47D8"/>
    <w:rsid w:val="006D2D08"/>
    <w:rsid w:val="006F26A2"/>
    <w:rsid w:val="0070237E"/>
    <w:rsid w:val="00725803"/>
    <w:rsid w:val="00725CB5"/>
    <w:rsid w:val="007307A3"/>
    <w:rsid w:val="00730E2C"/>
    <w:rsid w:val="00751A04"/>
    <w:rsid w:val="00752315"/>
    <w:rsid w:val="00754C04"/>
    <w:rsid w:val="007556D4"/>
    <w:rsid w:val="00764FC8"/>
    <w:rsid w:val="00771280"/>
    <w:rsid w:val="007C2D63"/>
    <w:rsid w:val="007F61AD"/>
    <w:rsid w:val="00806E29"/>
    <w:rsid w:val="00814625"/>
    <w:rsid w:val="00857E6B"/>
    <w:rsid w:val="00861702"/>
    <w:rsid w:val="008968C4"/>
    <w:rsid w:val="008C54CA"/>
    <w:rsid w:val="008D7C1C"/>
    <w:rsid w:val="00907E49"/>
    <w:rsid w:val="0092291B"/>
    <w:rsid w:val="00932D92"/>
    <w:rsid w:val="0095272C"/>
    <w:rsid w:val="00972024"/>
    <w:rsid w:val="0099388C"/>
    <w:rsid w:val="009D2721"/>
    <w:rsid w:val="009F04D2"/>
    <w:rsid w:val="009F2BA7"/>
    <w:rsid w:val="009F6DA0"/>
    <w:rsid w:val="00A01182"/>
    <w:rsid w:val="00A3389E"/>
    <w:rsid w:val="00A3540C"/>
    <w:rsid w:val="00A62E12"/>
    <w:rsid w:val="00AB570B"/>
    <w:rsid w:val="00AD13CB"/>
    <w:rsid w:val="00AD3FD8"/>
    <w:rsid w:val="00AD5A96"/>
    <w:rsid w:val="00B00631"/>
    <w:rsid w:val="00B21F96"/>
    <w:rsid w:val="00B3667B"/>
    <w:rsid w:val="00B370A8"/>
    <w:rsid w:val="00B4215E"/>
    <w:rsid w:val="00B667E7"/>
    <w:rsid w:val="00B86B54"/>
    <w:rsid w:val="00BC7376"/>
    <w:rsid w:val="00BD669A"/>
    <w:rsid w:val="00BE3CA2"/>
    <w:rsid w:val="00BF159E"/>
    <w:rsid w:val="00BF2186"/>
    <w:rsid w:val="00C01F53"/>
    <w:rsid w:val="00C13F2B"/>
    <w:rsid w:val="00C20146"/>
    <w:rsid w:val="00C32866"/>
    <w:rsid w:val="00C43D65"/>
    <w:rsid w:val="00C84833"/>
    <w:rsid w:val="00C9044F"/>
    <w:rsid w:val="00CF1AE7"/>
    <w:rsid w:val="00D126FA"/>
    <w:rsid w:val="00D12938"/>
    <w:rsid w:val="00D2420D"/>
    <w:rsid w:val="00D30382"/>
    <w:rsid w:val="00D413F9"/>
    <w:rsid w:val="00D44E50"/>
    <w:rsid w:val="00D4584B"/>
    <w:rsid w:val="00D511B7"/>
    <w:rsid w:val="00D632D0"/>
    <w:rsid w:val="00D90060"/>
    <w:rsid w:val="00D9271F"/>
    <w:rsid w:val="00D92B95"/>
    <w:rsid w:val="00DD6413"/>
    <w:rsid w:val="00E03F71"/>
    <w:rsid w:val="00E12794"/>
    <w:rsid w:val="00E154B5"/>
    <w:rsid w:val="00E17217"/>
    <w:rsid w:val="00E17CCC"/>
    <w:rsid w:val="00E232F0"/>
    <w:rsid w:val="00E52791"/>
    <w:rsid w:val="00E5587C"/>
    <w:rsid w:val="00E67430"/>
    <w:rsid w:val="00E83195"/>
    <w:rsid w:val="00ED3036"/>
    <w:rsid w:val="00F00A4F"/>
    <w:rsid w:val="00F33CD8"/>
    <w:rsid w:val="00F56C85"/>
    <w:rsid w:val="00F56D11"/>
    <w:rsid w:val="00F60F6B"/>
    <w:rsid w:val="00F9019A"/>
    <w:rsid w:val="00FA4909"/>
    <w:rsid w:val="00FD1DE2"/>
    <w:rsid w:val="00FD3A68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7F7BF"/>
  <w15:chartTrackingRefBased/>
  <w15:docId w15:val="{7E041734-FBD7-48F5-9187-7D3A098A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NoSpacingChar">
    <w:name w:val="No Spacing Char"/>
    <w:basedOn w:val="DefaultParagraphFont"/>
    <w:link w:val="NoSpacing"/>
    <w:uiPriority w:val="1"/>
    <w:rsid w:val="00CF1AE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marcel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DB1ACC3DE49CE8A894842B2CB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EC1F9-CA44-4391-AC23-186173ED6DD7}"/>
      </w:docPartPr>
      <w:docPartBody>
        <w:p w:rsidR="00F11479" w:rsidRDefault="004F69FD">
          <w:pPr>
            <w:pStyle w:val="0FDDB1ACC3DE49CE8A894842B2CB8176"/>
          </w:pPr>
          <w:r>
            <w:t>First Name</w:t>
          </w:r>
        </w:p>
      </w:docPartBody>
    </w:docPart>
    <w:docPart>
      <w:docPartPr>
        <w:name w:val="BB0C1352E3E54569B344785E735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1C002-2E80-4694-9BAE-E33F92EAB58B}"/>
      </w:docPartPr>
      <w:docPartBody>
        <w:p w:rsidR="00F11479" w:rsidRDefault="004F69FD">
          <w:pPr>
            <w:pStyle w:val="BB0C1352E3E54569B344785E73599B4C"/>
          </w:pPr>
          <w:r>
            <w:t>Last Name</w:t>
          </w:r>
        </w:p>
      </w:docPartBody>
    </w:docPart>
    <w:docPart>
      <w:docPartPr>
        <w:name w:val="9F07283B4D5F45049F37A4A50DFD6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45ED4-3DB7-4973-8B04-C682276BEEB3}"/>
      </w:docPartPr>
      <w:docPartBody>
        <w:p w:rsidR="00F11479" w:rsidRDefault="004F69FD">
          <w:pPr>
            <w:pStyle w:val="9F07283B4D5F45049F37A4A50DFD62B5"/>
          </w:pPr>
          <w:r w:rsidRPr="009D0878">
            <w:t>Address</w:t>
          </w:r>
        </w:p>
      </w:docPartBody>
    </w:docPart>
    <w:docPart>
      <w:docPartPr>
        <w:name w:val="EFB4DB1987904A92B2D9CE5BB7178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F956-E96A-4FE9-808C-E4E2CA5C23BB}"/>
      </w:docPartPr>
      <w:docPartBody>
        <w:p w:rsidR="00F11479" w:rsidRDefault="004F69FD">
          <w:pPr>
            <w:pStyle w:val="EFB4DB1987904A92B2D9CE5BB71784C3"/>
          </w:pPr>
          <w:r w:rsidRPr="009D0878">
            <w:t>Phone</w:t>
          </w:r>
        </w:p>
      </w:docPartBody>
    </w:docPart>
    <w:docPart>
      <w:docPartPr>
        <w:name w:val="D5283AD4D6054276A68F0C3C287A1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84C1-7A11-47E4-A9B0-EFD48025654C}"/>
      </w:docPartPr>
      <w:docPartBody>
        <w:p w:rsidR="00F11479" w:rsidRDefault="004F69FD">
          <w:pPr>
            <w:pStyle w:val="D5283AD4D6054276A68F0C3C287A14BE"/>
          </w:pPr>
          <w:r w:rsidRPr="009D0878">
            <w:t>Email</w:t>
          </w:r>
        </w:p>
      </w:docPartBody>
    </w:docPart>
    <w:docPart>
      <w:docPartPr>
        <w:name w:val="2764AB87D7BA49DAB46CF846EE8D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E4A3-3AA5-4BBC-9950-8165C248A36B}"/>
      </w:docPartPr>
      <w:docPartBody>
        <w:p w:rsidR="00F11479" w:rsidRDefault="004F69FD">
          <w:pPr>
            <w:pStyle w:val="2764AB87D7BA49DAB46CF846EE8DBE02"/>
          </w:pPr>
          <w:r w:rsidRPr="009D0878">
            <w:t>LinkedIn Profile</w:t>
          </w:r>
        </w:p>
      </w:docPartBody>
    </w:docPart>
    <w:docPart>
      <w:docPartPr>
        <w:name w:val="870E2924F1004D458FFC1088B9DAF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C8514-B2B9-4775-8ED4-3F8B96887CD8}"/>
      </w:docPartPr>
      <w:docPartBody>
        <w:p w:rsidR="00F11479" w:rsidRDefault="004F69FD">
          <w:pPr>
            <w:pStyle w:val="870E2924F1004D458FFC1088B9DAF4B6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FD"/>
    <w:rsid w:val="00035741"/>
    <w:rsid w:val="00200226"/>
    <w:rsid w:val="002A0912"/>
    <w:rsid w:val="002C3BE1"/>
    <w:rsid w:val="003C6054"/>
    <w:rsid w:val="004F69FD"/>
    <w:rsid w:val="005C6154"/>
    <w:rsid w:val="0075069B"/>
    <w:rsid w:val="00756FDF"/>
    <w:rsid w:val="007570A0"/>
    <w:rsid w:val="008218EA"/>
    <w:rsid w:val="008731E8"/>
    <w:rsid w:val="00A77419"/>
    <w:rsid w:val="00B0086D"/>
    <w:rsid w:val="00B14863"/>
    <w:rsid w:val="00BD435F"/>
    <w:rsid w:val="00D84086"/>
    <w:rsid w:val="00DD7BBB"/>
    <w:rsid w:val="00E1731B"/>
    <w:rsid w:val="00E67FB8"/>
    <w:rsid w:val="00EF3A5E"/>
    <w:rsid w:val="00F11479"/>
    <w:rsid w:val="00F35ACD"/>
    <w:rsid w:val="00F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DB1ACC3DE49CE8A894842B2CB8176">
    <w:name w:val="0FDDB1ACC3DE49CE8A894842B2CB8176"/>
  </w:style>
  <w:style w:type="paragraph" w:customStyle="1" w:styleId="BB0C1352E3E54569B344785E73599B4C">
    <w:name w:val="BB0C1352E3E54569B344785E73599B4C"/>
  </w:style>
  <w:style w:type="paragraph" w:customStyle="1" w:styleId="9F07283B4D5F45049F37A4A50DFD62B5">
    <w:name w:val="9F07283B4D5F45049F37A4A50DFD62B5"/>
  </w:style>
  <w:style w:type="paragraph" w:customStyle="1" w:styleId="EFB4DB1987904A92B2D9CE5BB71784C3">
    <w:name w:val="EFB4DB1987904A92B2D9CE5BB71784C3"/>
  </w:style>
  <w:style w:type="paragraph" w:customStyle="1" w:styleId="D5283AD4D6054276A68F0C3C287A14BE">
    <w:name w:val="D5283AD4D6054276A68F0C3C287A14BE"/>
  </w:style>
  <w:style w:type="paragraph" w:customStyle="1" w:styleId="2764AB87D7BA49DAB46CF846EE8DBE02">
    <w:name w:val="2764AB87D7BA49DAB46CF846EE8DBE02"/>
  </w:style>
  <w:style w:type="paragraph" w:customStyle="1" w:styleId="870E2924F1004D458FFC1088B9DAF4B6">
    <w:name w:val="870E2924F1004D458FFC1088B9DAF4B6"/>
  </w:style>
  <w:style w:type="paragraph" w:customStyle="1" w:styleId="107F6C5CF405450DBE4DB24D45D3BDBD">
    <w:name w:val="107F6C5CF405450DBE4DB24D45D3BDBD"/>
  </w:style>
  <w:style w:type="paragraph" w:customStyle="1" w:styleId="07812113C8CF49258130FB29BE11719F">
    <w:name w:val="07812113C8CF49258130FB29BE11719F"/>
  </w:style>
  <w:style w:type="paragraph" w:customStyle="1" w:styleId="A0F318A11C4F436F94F6A2C36B2C2C1F">
    <w:name w:val="A0F318A11C4F436F94F6A2C36B2C2C1F"/>
  </w:style>
  <w:style w:type="paragraph" w:customStyle="1" w:styleId="E92E697F2B384DFDABBF401FFC5603FD">
    <w:name w:val="E92E697F2B384DFDABBF401FFC5603FD"/>
  </w:style>
  <w:style w:type="paragraph" w:customStyle="1" w:styleId="F8FA195009834D7895A3E940EE58ED04">
    <w:name w:val="F8FA195009834D7895A3E940EE58ED04"/>
  </w:style>
  <w:style w:type="paragraph" w:customStyle="1" w:styleId="754270E0A11B4759941AC024975A9F91">
    <w:name w:val="754270E0A11B4759941AC024975A9F91"/>
  </w:style>
  <w:style w:type="paragraph" w:customStyle="1" w:styleId="6464A0398925487BACCF6F9E9662765D">
    <w:name w:val="6464A0398925487BACCF6F9E9662765D"/>
  </w:style>
  <w:style w:type="paragraph" w:customStyle="1" w:styleId="AF01AD27111144198177921EC0F6E4D7">
    <w:name w:val="AF01AD27111144198177921EC0F6E4D7"/>
  </w:style>
  <w:style w:type="paragraph" w:customStyle="1" w:styleId="9D1E7E9FF84644829BCCBFF060A73B81">
    <w:name w:val="9D1E7E9FF84644829BCCBFF060A73B81"/>
  </w:style>
  <w:style w:type="paragraph" w:customStyle="1" w:styleId="5A164A3221D04A7299012183B1EB0232">
    <w:name w:val="5A164A3221D04A7299012183B1EB0232"/>
  </w:style>
  <w:style w:type="paragraph" w:customStyle="1" w:styleId="5BABAA3F9EB44C3AB3530C4232C9AA48">
    <w:name w:val="5BABAA3F9EB44C3AB3530C4232C9AA48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512024063ABF422FA006002D25EE3450">
    <w:name w:val="512024063ABF422FA006002D25EE3450"/>
  </w:style>
  <w:style w:type="paragraph" w:customStyle="1" w:styleId="5AA9DE65EF874C039874E02AE2A1C4C7">
    <w:name w:val="5AA9DE65EF874C039874E02AE2A1C4C7"/>
  </w:style>
  <w:style w:type="paragraph" w:customStyle="1" w:styleId="5A1CBAE6E34442668E10B1013555C22D">
    <w:name w:val="5A1CBAE6E34442668E10B1013555C22D"/>
  </w:style>
  <w:style w:type="paragraph" w:customStyle="1" w:styleId="B5C4E707165B4C6A8FDAA0772365E011">
    <w:name w:val="B5C4E707165B4C6A8FDAA0772365E011"/>
  </w:style>
  <w:style w:type="paragraph" w:customStyle="1" w:styleId="C334D218E36C4B74A8851D572742DF25">
    <w:name w:val="C334D218E36C4B74A8851D572742DF25"/>
  </w:style>
  <w:style w:type="paragraph" w:customStyle="1" w:styleId="1B1C28DD8C2247FB80EB455DB15BC85D">
    <w:name w:val="1B1C28DD8C2247FB80EB455DB15BC85D"/>
  </w:style>
  <w:style w:type="paragraph" w:customStyle="1" w:styleId="8CAC318A7F5545619D8A125FF03FAF3E">
    <w:name w:val="8CAC318A7F5545619D8A125FF03FAF3E"/>
  </w:style>
  <w:style w:type="paragraph" w:customStyle="1" w:styleId="F1E1FA7A9F414DAB993A6C9BFA4DDEE7">
    <w:name w:val="F1E1FA7A9F414DAB993A6C9BFA4DDEE7"/>
  </w:style>
  <w:style w:type="paragraph" w:customStyle="1" w:styleId="B1DDAEB0A6CE48B7953E17E8B3A28B7B">
    <w:name w:val="B1DDAEB0A6CE48B7953E17E8B3A28B7B"/>
  </w:style>
  <w:style w:type="paragraph" w:customStyle="1" w:styleId="8FB23D4AD17F4D44BF4ECD6481BD56C3">
    <w:name w:val="8FB23D4AD17F4D44BF4ECD6481BD56C3"/>
  </w:style>
  <w:style w:type="paragraph" w:customStyle="1" w:styleId="5786C323EE5F4ADAAE20B784EFEEE41D">
    <w:name w:val="5786C323EE5F4ADAAE20B784EFEEE41D"/>
  </w:style>
  <w:style w:type="paragraph" w:customStyle="1" w:styleId="C422F4B9A84A410D80DF9146B1365715">
    <w:name w:val="C422F4B9A84A410D80DF9146B1365715"/>
  </w:style>
  <w:style w:type="paragraph" w:customStyle="1" w:styleId="9FFA19B3B2834C12BCC53F44EC8BC1F8">
    <w:name w:val="9FFA19B3B2834C12BCC53F44EC8BC1F8"/>
  </w:style>
  <w:style w:type="paragraph" w:customStyle="1" w:styleId="10955946C0CE4844B53E4FDA0FC69435">
    <w:name w:val="10955946C0CE4844B53E4FDA0FC69435"/>
  </w:style>
  <w:style w:type="paragraph" w:customStyle="1" w:styleId="800A35EA374D4368ABD4B531E86580B9">
    <w:name w:val="800A35EA374D4368ABD4B531E86580B9"/>
  </w:style>
  <w:style w:type="paragraph" w:customStyle="1" w:styleId="DD558144FD5C40F581EAF8B9845D22C3">
    <w:name w:val="DD558144FD5C40F581EAF8B9845D22C3"/>
  </w:style>
  <w:style w:type="paragraph" w:customStyle="1" w:styleId="37FB2C56561E44E697755B683A398795">
    <w:name w:val="37FB2C56561E44E697755B683A398795"/>
  </w:style>
  <w:style w:type="paragraph" w:customStyle="1" w:styleId="D4BA9A793C664F8CB40BF1F08418A8C0">
    <w:name w:val="D4BA9A793C664F8CB40BF1F08418A8C0"/>
  </w:style>
  <w:style w:type="paragraph" w:customStyle="1" w:styleId="7CEF8B89627A4EB58787136C30C4D971">
    <w:name w:val="7CEF8B89627A4EB58787136C30C4D971"/>
  </w:style>
  <w:style w:type="paragraph" w:customStyle="1" w:styleId="8B26F0543C1448ADA157992A9D9BC9E9">
    <w:name w:val="8B26F0543C1448ADA157992A9D9BC9E9"/>
  </w:style>
  <w:style w:type="paragraph" w:customStyle="1" w:styleId="D11F3D7766474BE3AEB82C08EC6AFFA7">
    <w:name w:val="D11F3D7766474BE3AEB82C08EC6AFFA7"/>
    <w:rsid w:val="00EF3A5E"/>
  </w:style>
  <w:style w:type="paragraph" w:customStyle="1" w:styleId="A1DFEB0FBEB7408F9EFD929A5BF80FFA">
    <w:name w:val="A1DFEB0FBEB7408F9EFD929A5BF80FFA"/>
    <w:rsid w:val="00EF3A5E"/>
  </w:style>
  <w:style w:type="paragraph" w:customStyle="1" w:styleId="33B53506010C4308A52B37ABE80921E5">
    <w:name w:val="33B53506010C4308A52B37ABE80921E5"/>
    <w:rsid w:val="00EF3A5E"/>
  </w:style>
  <w:style w:type="paragraph" w:customStyle="1" w:styleId="007BC1AB1F9248A1B88E87243F47AA4B">
    <w:name w:val="007BC1AB1F9248A1B88E87243F47AA4B"/>
    <w:rsid w:val="00EF3A5E"/>
  </w:style>
  <w:style w:type="paragraph" w:customStyle="1" w:styleId="63E50AB4E4A049B2A9FC6191B56B373C">
    <w:name w:val="63E50AB4E4A049B2A9FC6191B56B373C"/>
    <w:rsid w:val="00D84086"/>
  </w:style>
  <w:style w:type="paragraph" w:customStyle="1" w:styleId="8983BEA2980044ABA3BBEF803A4ADA6F">
    <w:name w:val="8983BEA2980044ABA3BBEF803A4ADA6F"/>
    <w:rsid w:val="00D84086"/>
  </w:style>
  <w:style w:type="paragraph" w:customStyle="1" w:styleId="DEFB5A516ED7416F949DEFF00CA373AD">
    <w:name w:val="DEFB5A516ED7416F949DEFF00CA373AD"/>
    <w:rsid w:val="00D84086"/>
  </w:style>
  <w:style w:type="paragraph" w:customStyle="1" w:styleId="E9DDFF2527084DE699BA7D0961C881F1">
    <w:name w:val="E9DDFF2527084DE699BA7D0961C881F1"/>
    <w:rsid w:val="00D84086"/>
  </w:style>
  <w:style w:type="paragraph" w:customStyle="1" w:styleId="A4C6800406A04CEC8AA11124893A085E">
    <w:name w:val="A4C6800406A04CEC8AA11124893A085E"/>
    <w:rsid w:val="00D84086"/>
  </w:style>
  <w:style w:type="paragraph" w:customStyle="1" w:styleId="1BDD5FC32705417DBEA1A7029955CEAB">
    <w:name w:val="1BDD5FC32705417DBEA1A7029955CEAB"/>
    <w:rsid w:val="00D84086"/>
  </w:style>
  <w:style w:type="paragraph" w:customStyle="1" w:styleId="20DF7162410F4B68B23E6AF13F7C4870">
    <w:name w:val="20DF7162410F4B68B23E6AF13F7C4870"/>
    <w:rsid w:val="00D84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Lloyd</Abstract>
  <CompanyAddress>Seattle, WA.</CompanyAddress>
  <CompanyPhone>(619) 808-4736</CompanyPhone>
  <CompanyFax/>
  <CompanyEmail>lloydmarcelino@gmail.com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DC563-B9EB-4FC9-BE87-B66F70681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5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Marcelino, Lloyd</dc:creator>
  <cp:keywords>linkedin.com/in/lloydmarcelino619</cp:keywords>
  <dc:description/>
  <cp:lastModifiedBy>lmmarcel</cp:lastModifiedBy>
  <cp:revision>2</cp:revision>
  <cp:lastPrinted>2020-08-22T02:45:00Z</cp:lastPrinted>
  <dcterms:created xsi:type="dcterms:W3CDTF">2020-08-22T02:53:00Z</dcterms:created>
  <dcterms:modified xsi:type="dcterms:W3CDTF">2020-08-22T02:53:00Z</dcterms:modified>
  <cp:category>Marcelino</cp:category>
  <cp:contentStatus>lloydmarcelino.com</cp:contentStatus>
</cp:coreProperties>
</file>